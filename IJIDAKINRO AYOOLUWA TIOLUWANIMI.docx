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DD106" w14:textId="77777777" w:rsidR="005E2090" w:rsidRPr="005E2090" w:rsidRDefault="005E2090">
      <w:pPr>
        <w:rPr>
          <w:sz w:val="8"/>
          <w:szCs w:val="8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679364BB" wp14:editId="1C8C4934">
                <wp:simplePos x="0" y="0"/>
                <wp:positionH relativeFrom="page">
                  <wp:posOffset>461645</wp:posOffset>
                </wp:positionH>
                <wp:positionV relativeFrom="paragraph">
                  <wp:posOffset>9144000</wp:posOffset>
                </wp:positionV>
                <wp:extent cx="6848856" cy="457200"/>
                <wp:effectExtent l="0" t="0" r="9525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8856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C06ECD" id="Rectangle 1" o:spid="_x0000_s1026" style="position:absolute;margin-left:36.35pt;margin-top:10in;width:539.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" fillcolor="#648276 [3208]" stroked="f">
                <w10:wrap anchorx="page"/>
                <w10:anchorlock/>
              </v:rect>
            </w:pict>
          </mc:Fallback>
        </mc:AlternateContent>
      </w:r>
    </w:p>
    <w:tbl>
      <w:tblPr>
        <w:tblW w:w="11109" w:type="dxa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925"/>
        <w:gridCol w:w="9260"/>
        <w:gridCol w:w="924"/>
      </w:tblGrid>
      <w:tr w:rsidR="00605A5B" w14:paraId="3022C9A4" w14:textId="77777777" w:rsidTr="002B3EAA">
        <w:trPr>
          <w:trHeight w:val="907"/>
        </w:trPr>
        <w:tc>
          <w:tcPr>
            <w:tcW w:w="925" w:type="dxa"/>
          </w:tcPr>
          <w:p w14:paraId="0E788636" w14:textId="77777777" w:rsidR="00605A5B" w:rsidRDefault="00605A5B"/>
        </w:tc>
        <w:tc>
          <w:tcPr>
            <w:tcW w:w="9260" w:type="dxa"/>
          </w:tcPr>
          <w:p w14:paraId="5791D36F" w14:textId="2D036E49" w:rsidR="00E35BE6" w:rsidRPr="00475ED9" w:rsidRDefault="00475ED9" w:rsidP="002B3EAA">
            <w:pPr>
              <w:pStyle w:val="TitleAlt"/>
              <w:tabs>
                <w:tab w:val="left" w:pos="6246"/>
              </w:tabs>
              <w:rPr>
                <w:sz w:val="44"/>
                <w:szCs w:val="44"/>
              </w:rPr>
            </w:pPr>
            <w:r w:rsidRPr="00475ED9">
              <w:rPr>
                <w:sz w:val="44"/>
                <w:szCs w:val="44"/>
              </w:rPr>
              <w:t>IJIDAKINRO AYOOLUWA TIOLUWANIMI</w:t>
            </w:r>
            <w:r w:rsidR="002B3EAA" w:rsidRPr="00475ED9">
              <w:rPr>
                <w:sz w:val="44"/>
                <w:szCs w:val="44"/>
              </w:rPr>
              <w:tab/>
            </w:r>
          </w:p>
        </w:tc>
        <w:tc>
          <w:tcPr>
            <w:tcW w:w="924" w:type="dxa"/>
          </w:tcPr>
          <w:p w14:paraId="10693BAB" w14:textId="77777777" w:rsidR="00605A5B" w:rsidRDefault="00605A5B"/>
        </w:tc>
      </w:tr>
    </w:tbl>
    <w:p w14:paraId="419E6D19" w14:textId="77777777" w:rsidR="00507E93" w:rsidRPr="00507E93" w:rsidRDefault="00507E93">
      <w:pPr>
        <w:rPr>
          <w:sz w:val="8"/>
          <w:szCs w:val="8"/>
        </w:rPr>
      </w:pPr>
    </w:p>
    <w:tbl>
      <w:tblPr>
        <w:tblW w:w="11408" w:type="dxa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3368"/>
        <w:gridCol w:w="8040"/>
      </w:tblGrid>
      <w:tr w:rsidR="00507E93" w14:paraId="4FAFD171" w14:textId="77777777" w:rsidTr="001C1A85">
        <w:trPr>
          <w:trHeight w:val="359"/>
        </w:trPr>
        <w:tc>
          <w:tcPr>
            <w:tcW w:w="3368" w:type="dxa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75CC2DB9" w14:textId="77777777" w:rsidR="00507E93" w:rsidRDefault="00507E93"/>
        </w:tc>
        <w:tc>
          <w:tcPr>
            <w:tcW w:w="8040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350303A6" w14:textId="77777777" w:rsidR="00507E93" w:rsidRDefault="00507E93"/>
        </w:tc>
      </w:tr>
      <w:tr w:rsidR="00605A5B" w14:paraId="7667FBC1" w14:textId="77777777" w:rsidTr="001C1A85">
        <w:trPr>
          <w:trHeight w:val="1739"/>
        </w:trPr>
        <w:tc>
          <w:tcPr>
            <w:tcW w:w="3368" w:type="dxa"/>
            <w:tcBorders>
              <w:right w:val="single" w:sz="18" w:space="0" w:color="648276" w:themeColor="accent5"/>
            </w:tcBorders>
          </w:tcPr>
          <w:p w14:paraId="2702C999" w14:textId="77777777" w:rsidR="00605A5B" w:rsidRPr="00605A5B" w:rsidRDefault="00000000" w:rsidP="00C42F47">
            <w:pPr>
              <w:pStyle w:val="Heading1"/>
              <w:jc w:val="right"/>
            </w:pPr>
            <w:sdt>
              <w:sdtPr>
                <w:id w:val="1604447469"/>
                <w:placeholder>
                  <w:docPart w:val="DFA21851C1354F1881F2C65ED1541D11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605A5B">
                  <w:t>Contact</w:t>
                </w:r>
              </w:sdtContent>
            </w:sdt>
          </w:p>
          <w:p w14:paraId="60F59BA5" w14:textId="3E07A9D9" w:rsidR="002B3EAA" w:rsidRDefault="00475ED9" w:rsidP="00475ED9">
            <w:pPr>
              <w:jc w:val="right"/>
            </w:pPr>
            <w:r>
              <w:t>14, Rasheed Akotun, Bariga, Lagos State, Nigeria</w:t>
            </w:r>
          </w:p>
          <w:p w14:paraId="35A74E62" w14:textId="505747A7" w:rsidR="00C42F47" w:rsidRPr="00C42F47" w:rsidRDefault="002B3EAA" w:rsidP="002B3EAA">
            <w:pPr>
              <w:jc w:val="right"/>
            </w:pPr>
            <w:r>
              <w:t>+234 90</w:t>
            </w:r>
            <w:r w:rsidR="00475ED9">
              <w:t>67711784</w:t>
            </w:r>
          </w:p>
          <w:p w14:paraId="60EFBAD5" w14:textId="595E5487" w:rsidR="00605A5B" w:rsidRDefault="00475ED9" w:rsidP="00C42F47">
            <w:pPr>
              <w:jc w:val="right"/>
            </w:pPr>
            <w:hyperlink r:id="rId10" w:history="1">
              <w:r w:rsidRPr="00DE7F20">
                <w:rPr>
                  <w:rStyle w:val="Hyperlink"/>
                </w:rPr>
                <w:t>ijidakinroayooluwa@gmail.com</w:t>
              </w:r>
            </w:hyperlink>
          </w:p>
          <w:p w14:paraId="6E76CBE2" w14:textId="7284AB00" w:rsidR="00475ED9" w:rsidRDefault="00475ED9" w:rsidP="00C42F47">
            <w:pPr>
              <w:jc w:val="right"/>
            </w:pPr>
            <w:r w:rsidRPr="00475ED9">
              <w:t>https://ay00luwa.vercel.app/</w:t>
            </w:r>
          </w:p>
        </w:tc>
        <w:tc>
          <w:tcPr>
            <w:tcW w:w="8040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5E78857A" w14:textId="77777777" w:rsidR="00605A5B" w:rsidRDefault="00000000" w:rsidP="00C42F47">
            <w:pPr>
              <w:pStyle w:val="Heading1"/>
            </w:pPr>
            <w:sdt>
              <w:sdtPr>
                <w:id w:val="-651833632"/>
                <w:placeholder>
                  <w:docPart w:val="F267B750602D4ACAB0DC73C9B5B2AF4B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605A5B">
                  <w:t>Objective</w:t>
                </w:r>
              </w:sdtContent>
            </w:sdt>
          </w:p>
          <w:p w14:paraId="0F005ADA" w14:textId="77777777" w:rsidR="00E35BE6" w:rsidRDefault="00E35BE6" w:rsidP="00E35BE6">
            <w:r>
              <w:t>I'm a passionate team player with years of web development</w:t>
            </w:r>
          </w:p>
          <w:p w14:paraId="1BAA11DF" w14:textId="77777777" w:rsidR="00E35BE6" w:rsidRDefault="00E35BE6" w:rsidP="00E35BE6">
            <w:r>
              <w:t>experience. I'm eager to contribute to forward-thinking</w:t>
            </w:r>
          </w:p>
          <w:p w14:paraId="667C6616" w14:textId="77777777" w:rsidR="00E35BE6" w:rsidRDefault="00E35BE6" w:rsidP="00E35BE6">
            <w:r>
              <w:t>technological firms. With my proficiency in multiple</w:t>
            </w:r>
          </w:p>
          <w:p w14:paraId="4D653E2C" w14:textId="77777777" w:rsidR="00E35BE6" w:rsidRDefault="00E35BE6" w:rsidP="00E35BE6">
            <w:r>
              <w:t>programming languages, I specialize in creating user-friendly</w:t>
            </w:r>
          </w:p>
          <w:p w14:paraId="400EF234" w14:textId="77777777" w:rsidR="00E35BE6" w:rsidRDefault="00E35BE6" w:rsidP="00E35BE6">
            <w:r>
              <w:t>web apps. My expertise in web design ensures I consistently</w:t>
            </w:r>
          </w:p>
          <w:p w14:paraId="50A57435" w14:textId="186E9507" w:rsidR="005D0A02" w:rsidRPr="005D0A02" w:rsidRDefault="00E35BE6" w:rsidP="00E35BE6">
            <w:r>
              <w:t>meet and surpass client expectations.</w:t>
            </w:r>
          </w:p>
        </w:tc>
      </w:tr>
      <w:tr w:rsidR="005D36AC" w14:paraId="5AB7BD9C" w14:textId="77777777" w:rsidTr="001C1A85">
        <w:trPr>
          <w:trHeight w:val="1062"/>
        </w:trPr>
        <w:tc>
          <w:tcPr>
            <w:tcW w:w="3368" w:type="dxa"/>
            <w:vMerge w:val="restart"/>
            <w:tcBorders>
              <w:right w:val="single" w:sz="18" w:space="0" w:color="648276" w:themeColor="accent5"/>
            </w:tcBorders>
          </w:tcPr>
          <w:p w14:paraId="0E32078A" w14:textId="77777777" w:rsidR="005D36AC" w:rsidRDefault="00000000" w:rsidP="00E8639E">
            <w:pPr>
              <w:pStyle w:val="Heading1"/>
              <w:jc w:val="right"/>
            </w:pPr>
            <w:sdt>
              <w:sdtPr>
                <w:id w:val="1723097672"/>
                <w:placeholder>
                  <w:docPart w:val="29FB6F3FECC2472D9F2FB656C39500D1"/>
                </w:placeholder>
                <w:temporary/>
                <w:showingPlcHdr/>
                <w15:appearance w15:val="hidden"/>
                <w:text/>
              </w:sdtPr>
              <w:sdtContent>
                <w:r w:rsidR="005D36AC">
                  <w:t>Education</w:t>
                </w:r>
              </w:sdtContent>
            </w:sdt>
          </w:p>
          <w:p w14:paraId="3E508F76" w14:textId="77777777" w:rsidR="002B3EAA" w:rsidRDefault="002B3EAA" w:rsidP="00E8639E">
            <w:pPr>
              <w:pStyle w:val="Heading4"/>
              <w:jc w:val="right"/>
            </w:pPr>
            <w:r>
              <w:t xml:space="preserve">Currently pursuing </w:t>
            </w:r>
          </w:p>
          <w:p w14:paraId="4FF191DA" w14:textId="54D8FAD9" w:rsidR="002B3EAA" w:rsidRPr="002B3EAA" w:rsidRDefault="002B3EAA" w:rsidP="002B3EAA">
            <w:pPr>
              <w:pStyle w:val="Heading4"/>
              <w:jc w:val="right"/>
            </w:pPr>
            <w:r>
              <w:t>Bachelor of Science</w:t>
            </w:r>
            <w:r w:rsidR="00475ED9">
              <w:t xml:space="preserve"> and Education</w:t>
            </w:r>
            <w:r>
              <w:t xml:space="preserve"> in </w:t>
            </w:r>
            <w:r w:rsidR="00475ED9">
              <w:t>Biology</w:t>
            </w:r>
            <w:r>
              <w:t xml:space="preserve">, </w:t>
            </w:r>
            <w:r w:rsidR="00475ED9">
              <w:t xml:space="preserve">University of </w:t>
            </w:r>
            <w:r>
              <w:t>Lagos (</w:t>
            </w:r>
            <w:r w:rsidR="00475ED9">
              <w:t>UNI</w:t>
            </w:r>
            <w:r>
              <w:t>LA</w:t>
            </w:r>
            <w:r w:rsidR="00475ED9">
              <w:t>G</w:t>
            </w:r>
            <w:r>
              <w:t xml:space="preserve">) </w:t>
            </w:r>
          </w:p>
          <w:p w14:paraId="23491198" w14:textId="3B321101" w:rsidR="002B3EAA" w:rsidRPr="002B3EAA" w:rsidRDefault="002B3EAA" w:rsidP="002B3EAA">
            <w:pPr>
              <w:pStyle w:val="Heading1"/>
            </w:pPr>
            <w:r>
              <w:t xml:space="preserve">        </w:t>
            </w:r>
            <w:r w:rsidR="00260A9E">
              <w:t xml:space="preserve"> </w:t>
            </w:r>
            <w:r w:rsidRPr="002B3EAA">
              <w:t xml:space="preserve">Course Work </w:t>
            </w:r>
          </w:p>
          <w:p w14:paraId="11655A14" w14:textId="77777777" w:rsidR="002B3EAA" w:rsidRDefault="002B3EAA" w:rsidP="002B3EAA">
            <w:pPr>
              <w:pStyle w:val="Heading4"/>
              <w:jc w:val="right"/>
            </w:pPr>
            <w:r>
              <w:t>Human Physiology,</w:t>
            </w:r>
          </w:p>
          <w:p w14:paraId="681A8A00" w14:textId="77777777" w:rsidR="002B3EAA" w:rsidRDefault="002B3EAA" w:rsidP="002B3EAA">
            <w:pPr>
              <w:pStyle w:val="Heading4"/>
              <w:jc w:val="right"/>
            </w:pPr>
            <w:r>
              <w:t xml:space="preserve"> Biostatistics,</w:t>
            </w:r>
          </w:p>
          <w:p w14:paraId="3845F069" w14:textId="77777777" w:rsidR="00475ED9" w:rsidRDefault="002B3EAA" w:rsidP="002B3EAA">
            <w:pPr>
              <w:pStyle w:val="Heading4"/>
              <w:jc w:val="right"/>
            </w:pPr>
            <w:r>
              <w:t xml:space="preserve"> Research Methods, and Molecular Biology</w:t>
            </w:r>
            <w:r w:rsidR="00475ED9">
              <w:t>,</w:t>
            </w:r>
          </w:p>
          <w:p w14:paraId="3DD367D3" w14:textId="77777777" w:rsidR="00475ED9" w:rsidRDefault="00475ED9" w:rsidP="002B3EAA">
            <w:pPr>
              <w:pStyle w:val="Heading4"/>
              <w:jc w:val="right"/>
            </w:pPr>
            <w:r>
              <w:t>Zoology,</w:t>
            </w:r>
          </w:p>
          <w:p w14:paraId="4861ACB8" w14:textId="77777777" w:rsidR="00475ED9" w:rsidRDefault="00475ED9" w:rsidP="002B3EAA">
            <w:pPr>
              <w:pStyle w:val="Heading4"/>
              <w:jc w:val="right"/>
            </w:pPr>
            <w:r>
              <w:t>Botany,</w:t>
            </w:r>
          </w:p>
          <w:p w14:paraId="11B54173" w14:textId="77777777" w:rsidR="00475ED9" w:rsidRDefault="00475ED9" w:rsidP="002B3EAA">
            <w:pPr>
              <w:pStyle w:val="Heading4"/>
              <w:jc w:val="right"/>
            </w:pPr>
            <w:r>
              <w:t>Principles of Education</w:t>
            </w:r>
          </w:p>
          <w:p w14:paraId="5CFE9D49" w14:textId="400B76A7" w:rsidR="005D36AC" w:rsidRDefault="002B3EAA" w:rsidP="00ED3E39">
            <w:pPr>
              <w:pStyle w:val="Heading4"/>
              <w:jc w:val="center"/>
            </w:pPr>
            <w:r>
              <w:t xml:space="preserve"> </w:t>
            </w:r>
          </w:p>
          <w:p w14:paraId="2EE4D682" w14:textId="77777777" w:rsidR="005D36AC" w:rsidRDefault="005D36AC" w:rsidP="00E8639E">
            <w:pPr>
              <w:pStyle w:val="Heading4"/>
              <w:jc w:val="right"/>
            </w:pPr>
          </w:p>
          <w:p w14:paraId="1C05FCAA" w14:textId="77777777" w:rsidR="005D36AC" w:rsidRDefault="00000000" w:rsidP="00E8639E">
            <w:pPr>
              <w:pStyle w:val="Heading1"/>
              <w:jc w:val="right"/>
            </w:pPr>
            <w:sdt>
              <w:sdtPr>
                <w:id w:val="-242716918"/>
                <w:placeholder>
                  <w:docPart w:val="2ACD833AF7B94A73869BE98D13ADCCE7"/>
                </w:placeholder>
                <w:temporary/>
                <w:showingPlcHdr/>
                <w15:appearance w15:val="hidden"/>
                <w:text/>
              </w:sdtPr>
              <w:sdtContent>
                <w:r w:rsidR="005D36AC" w:rsidRPr="000E1D44">
                  <w:t>Key Skills</w:t>
                </w:r>
              </w:sdtContent>
            </w:sdt>
          </w:p>
          <w:p w14:paraId="2CBACB84" w14:textId="77777777" w:rsidR="005D36AC" w:rsidRPr="0099359E" w:rsidRDefault="00000000" w:rsidP="00E8639E">
            <w:pPr>
              <w:pStyle w:val="Heading4"/>
              <w:jc w:val="right"/>
            </w:pPr>
            <w:sdt>
              <w:sdtPr>
                <w:id w:val="941065"/>
                <w:placeholder>
                  <w:docPart w:val="7C3976F2AB81449EB694B76473C9044B"/>
                </w:placeholder>
                <w:temporary/>
                <w:showingPlcHdr/>
                <w15:appearance w15:val="hidden"/>
              </w:sdtPr>
              <w:sdtContent>
                <w:r w:rsidR="005D36AC" w:rsidRPr="0099359E">
                  <w:t>Marketing</w:t>
                </w:r>
              </w:sdtContent>
            </w:sdt>
          </w:p>
          <w:p w14:paraId="151E64EB" w14:textId="77777777" w:rsidR="005D36AC" w:rsidRPr="0099359E" w:rsidRDefault="00000000" w:rsidP="00E8639E">
            <w:pPr>
              <w:pStyle w:val="Heading4"/>
              <w:jc w:val="right"/>
            </w:pPr>
            <w:sdt>
              <w:sdtPr>
                <w:id w:val="-276791090"/>
                <w:placeholder>
                  <w:docPart w:val="4B4D4E3E163C41AB9774A1E568620817"/>
                </w:placeholder>
                <w:temporary/>
                <w:showingPlcHdr/>
                <w15:appearance w15:val="hidden"/>
              </w:sdtPr>
              <w:sdtContent>
                <w:r w:rsidR="005D36AC" w:rsidRPr="0099359E">
                  <w:t>Project Management</w:t>
                </w:r>
              </w:sdtContent>
            </w:sdt>
          </w:p>
          <w:p w14:paraId="4A12364E" w14:textId="77777777" w:rsidR="005D36AC" w:rsidRPr="0099359E" w:rsidRDefault="00000000" w:rsidP="00E8639E">
            <w:pPr>
              <w:pStyle w:val="Heading4"/>
              <w:jc w:val="right"/>
            </w:pPr>
            <w:sdt>
              <w:sdtPr>
                <w:id w:val="679850649"/>
                <w:placeholder>
                  <w:docPart w:val="B8F5EC58350448469DFC63381854CF91"/>
                </w:placeholder>
                <w:temporary/>
                <w:showingPlcHdr/>
                <w15:appearance w15:val="hidden"/>
              </w:sdtPr>
              <w:sdtContent>
                <w:r w:rsidR="005D36AC" w:rsidRPr="0099359E">
                  <w:t>Budget Planning</w:t>
                </w:r>
              </w:sdtContent>
            </w:sdt>
          </w:p>
          <w:p w14:paraId="37BA2B3F" w14:textId="77777777" w:rsidR="005D36AC" w:rsidRPr="0099359E" w:rsidRDefault="00000000" w:rsidP="00E8639E">
            <w:pPr>
              <w:pStyle w:val="Heading4"/>
              <w:jc w:val="right"/>
            </w:pPr>
            <w:sdt>
              <w:sdtPr>
                <w:id w:val="1638999372"/>
                <w:placeholder>
                  <w:docPart w:val="48A1FC25864E4D959F89BC22C1FC76A3"/>
                </w:placeholder>
                <w:temporary/>
                <w:showingPlcHdr/>
                <w15:appearance w15:val="hidden"/>
              </w:sdtPr>
              <w:sdtContent>
                <w:r w:rsidR="005D36AC" w:rsidRPr="0099359E">
                  <w:t>Communication</w:t>
                </w:r>
              </w:sdtContent>
            </w:sdt>
          </w:p>
          <w:p w14:paraId="7C19F2B7" w14:textId="77777777" w:rsidR="005D36AC" w:rsidRPr="007C14FA" w:rsidRDefault="00000000" w:rsidP="00E8639E">
            <w:pPr>
              <w:pStyle w:val="Heading4"/>
              <w:jc w:val="right"/>
            </w:pPr>
            <w:sdt>
              <w:sdtPr>
                <w:id w:val="596834673"/>
                <w:placeholder>
                  <w:docPart w:val="2DEC2B75D188458C898DA4F84CF811A5"/>
                </w:placeholder>
                <w:temporary/>
                <w:showingPlcHdr/>
                <w15:appearance w15:val="hidden"/>
              </w:sdtPr>
              <w:sdtContent>
                <w:r w:rsidR="005D36AC" w:rsidRPr="0099359E">
                  <w:t>Problem-solving</w:t>
                </w:r>
              </w:sdtContent>
            </w:sdt>
          </w:p>
        </w:tc>
        <w:tc>
          <w:tcPr>
            <w:tcW w:w="8040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0A8146BA" w14:textId="77777777" w:rsidR="005D36AC" w:rsidRDefault="00000000" w:rsidP="00C42F47">
            <w:pPr>
              <w:pStyle w:val="Heading1"/>
            </w:pPr>
            <w:sdt>
              <w:sdtPr>
                <w:id w:val="-1767221959"/>
                <w:placeholder>
                  <w:docPart w:val="EF8CC76CBB3E4F66A38C75EFAC2E4B87"/>
                </w:placeholder>
                <w:temporary/>
                <w:showingPlcHdr/>
                <w15:appearance w15:val="hidden"/>
                <w:text/>
              </w:sdtPr>
              <w:sdtContent>
                <w:r w:rsidR="005D36AC">
                  <w:t>Experience</w:t>
                </w:r>
              </w:sdtContent>
            </w:sdt>
          </w:p>
          <w:p w14:paraId="1C8304F2" w14:textId="38E1DC87" w:rsidR="005D36AC" w:rsidRDefault="002B3EAA" w:rsidP="00C42F47">
            <w:pPr>
              <w:pStyle w:val="Heading2"/>
            </w:pPr>
            <w:r>
              <w:t>January 2020 - Present</w:t>
            </w:r>
          </w:p>
          <w:p w14:paraId="6961744E" w14:textId="47FF46F5" w:rsidR="002B3EAA" w:rsidRPr="00ED3E39" w:rsidRDefault="00475ED9" w:rsidP="00ED3E39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Woking with basic python operations</w:t>
            </w:r>
            <w:r w:rsidR="00E8639E" w:rsidRPr="00330E33">
              <w:rPr>
                <w:rFonts w:cstheme="minorHAnsi"/>
                <w:szCs w:val="22"/>
              </w:rPr>
              <w:t xml:space="preserve"> </w:t>
            </w:r>
          </w:p>
        </w:tc>
      </w:tr>
      <w:tr w:rsidR="00ED3E39" w14:paraId="3BEF6EDA" w14:textId="77777777" w:rsidTr="001C1A85">
        <w:trPr>
          <w:trHeight w:val="584"/>
        </w:trPr>
        <w:tc>
          <w:tcPr>
            <w:tcW w:w="3368" w:type="dxa"/>
            <w:vMerge/>
            <w:tcBorders>
              <w:right w:val="single" w:sz="18" w:space="0" w:color="648276" w:themeColor="accent5"/>
            </w:tcBorders>
          </w:tcPr>
          <w:p w14:paraId="6231CB89" w14:textId="77777777" w:rsidR="00ED3E39" w:rsidRDefault="00ED3E39" w:rsidP="00E8639E">
            <w:pPr>
              <w:pStyle w:val="Heading1"/>
              <w:jc w:val="right"/>
            </w:pPr>
          </w:p>
        </w:tc>
        <w:tc>
          <w:tcPr>
            <w:tcW w:w="8040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13A4FE1D" w14:textId="231A66EA" w:rsidR="00ED3E39" w:rsidRPr="00ED3E39" w:rsidRDefault="00ED3E39" w:rsidP="00ED3E39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ED3E39">
              <w:rPr>
                <w:rFonts w:cstheme="minorHAnsi"/>
                <w:i/>
                <w:iCs/>
                <w:sz w:val="20"/>
                <w:szCs w:val="20"/>
              </w:rPr>
              <w:t>January 2024 -Present</w:t>
            </w:r>
          </w:p>
          <w:p w14:paraId="2B5A22A2" w14:textId="3BB55BC1" w:rsidR="00ED3E39" w:rsidRPr="00ED3E39" w:rsidRDefault="00ED3E39" w:rsidP="00ED3E39">
            <w:r>
              <w:t>Intern at Hng tech</w:t>
            </w:r>
          </w:p>
        </w:tc>
      </w:tr>
      <w:tr w:rsidR="005D36AC" w14:paraId="00EAEA74" w14:textId="77777777" w:rsidTr="001C1A85">
        <w:trPr>
          <w:trHeight w:val="1027"/>
        </w:trPr>
        <w:tc>
          <w:tcPr>
            <w:tcW w:w="3368" w:type="dxa"/>
            <w:vMerge/>
            <w:tcBorders>
              <w:right w:val="single" w:sz="18" w:space="0" w:color="648276" w:themeColor="accent5"/>
            </w:tcBorders>
          </w:tcPr>
          <w:p w14:paraId="55F1EB61" w14:textId="77777777" w:rsidR="005D36AC" w:rsidRDefault="005D36AC" w:rsidP="00C42F47">
            <w:pPr>
              <w:pStyle w:val="Heading1"/>
              <w:jc w:val="right"/>
            </w:pPr>
          </w:p>
        </w:tc>
        <w:tc>
          <w:tcPr>
            <w:tcW w:w="8040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  <w:vAlign w:val="center"/>
          </w:tcPr>
          <w:p w14:paraId="3CDFBCAF" w14:textId="36B2DAE6" w:rsidR="00E8639E" w:rsidRDefault="002B3EAA" w:rsidP="005E2090">
            <w:pPr>
              <w:pStyle w:val="Heading2"/>
            </w:pPr>
            <w:r>
              <w:t>September 202</w:t>
            </w:r>
            <w:r w:rsidR="00ED3E39">
              <w:t>0</w:t>
            </w:r>
            <w:r>
              <w:t xml:space="preserve"> - Present</w:t>
            </w:r>
          </w:p>
          <w:p w14:paraId="0729CEA8" w14:textId="536E8D69" w:rsidR="00E8639E" w:rsidRDefault="002B3EAA" w:rsidP="005E2090">
            <w:r>
              <w:t>Research Assistant</w:t>
            </w:r>
            <w:r w:rsidR="00E8639E">
              <w:t xml:space="preserve"> </w:t>
            </w:r>
            <w:r w:rsidR="00E8639E" w:rsidRPr="000E1D44">
              <w:t>•</w:t>
            </w:r>
            <w:r w:rsidR="00E8639E">
              <w:t xml:space="preserve"> </w:t>
            </w:r>
            <w:r>
              <w:t>University</w:t>
            </w:r>
            <w:r w:rsidR="00ED3E39">
              <w:t xml:space="preserve"> of Lagos</w:t>
            </w:r>
          </w:p>
          <w:p w14:paraId="6E56543F" w14:textId="39381BC3" w:rsidR="002B3EAA" w:rsidRPr="00E8639E" w:rsidRDefault="002B3EAA" w:rsidP="005E2090">
            <w:r>
              <w:t>Assisted with data collection and analysis for</w:t>
            </w:r>
            <w:r w:rsidR="00ED3E39">
              <w:t xml:space="preserve"> biological</w:t>
            </w:r>
            <w:r>
              <w:t xml:space="preserve"> research project</w:t>
            </w:r>
            <w:r w:rsidR="00ED3E39">
              <w:t>.</w:t>
            </w:r>
          </w:p>
        </w:tc>
      </w:tr>
      <w:tr w:rsidR="005D36AC" w14:paraId="77DBEDE5" w14:textId="77777777" w:rsidTr="001C1A85">
        <w:trPr>
          <w:trHeight w:val="1998"/>
        </w:trPr>
        <w:tc>
          <w:tcPr>
            <w:tcW w:w="3368" w:type="dxa"/>
            <w:vMerge/>
            <w:tcBorders>
              <w:right w:val="single" w:sz="18" w:space="0" w:color="648276" w:themeColor="accent5"/>
            </w:tcBorders>
          </w:tcPr>
          <w:p w14:paraId="757CC338" w14:textId="77777777" w:rsidR="005D36AC" w:rsidRDefault="005D36AC" w:rsidP="00C42F47">
            <w:pPr>
              <w:pStyle w:val="Heading1"/>
              <w:jc w:val="right"/>
            </w:pPr>
          </w:p>
        </w:tc>
        <w:tc>
          <w:tcPr>
            <w:tcW w:w="8040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  <w:vAlign w:val="center"/>
          </w:tcPr>
          <w:p w14:paraId="7F069589" w14:textId="19F18935" w:rsidR="00E8639E" w:rsidRDefault="00475ED9" w:rsidP="002B3EAA">
            <w:pPr>
              <w:pStyle w:val="Heading1"/>
              <w:rPr>
                <w:rFonts w:cstheme="minorHAnsi"/>
                <w:szCs w:val="22"/>
              </w:rPr>
            </w:pPr>
            <w:r>
              <w:t>Programming</w:t>
            </w:r>
            <w:r w:rsidR="002B3EAA" w:rsidRPr="002B3EAA">
              <w:t xml:space="preserve"> Skills</w:t>
            </w:r>
          </w:p>
          <w:p w14:paraId="78C551CF" w14:textId="0DEA938C" w:rsidR="002B3EAA" w:rsidRPr="00330E33" w:rsidRDefault="002B3EAA" w:rsidP="00260A9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auto"/>
                <w:szCs w:val="22"/>
              </w:rPr>
            </w:pPr>
            <w:r w:rsidRPr="00330E33">
              <w:rPr>
                <w:rFonts w:cstheme="minorHAnsi"/>
                <w:color w:val="auto"/>
                <w:szCs w:val="22"/>
              </w:rPr>
              <w:t xml:space="preserve">Proficiency in </w:t>
            </w:r>
            <w:r w:rsidR="00475ED9">
              <w:rPr>
                <w:rFonts w:cstheme="minorHAnsi"/>
                <w:color w:val="auto"/>
                <w:szCs w:val="22"/>
              </w:rPr>
              <w:t>CRUD (Create, Read, Update and Delete) operations.</w:t>
            </w:r>
          </w:p>
          <w:p w14:paraId="38D8EA9B" w14:textId="522C5D14" w:rsidR="002B3EAA" w:rsidRPr="00330E33" w:rsidRDefault="002B3EAA" w:rsidP="00260A9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auto"/>
                <w:szCs w:val="22"/>
              </w:rPr>
            </w:pPr>
            <w:r w:rsidRPr="00330E33">
              <w:rPr>
                <w:rFonts w:cstheme="minorHAnsi"/>
                <w:color w:val="auto"/>
                <w:szCs w:val="22"/>
              </w:rPr>
              <w:t xml:space="preserve">Experience with </w:t>
            </w:r>
            <w:r w:rsidR="00475ED9">
              <w:rPr>
                <w:rFonts w:cstheme="minorHAnsi"/>
                <w:color w:val="auto"/>
                <w:szCs w:val="22"/>
              </w:rPr>
              <w:t>data and file handling, API consumption</w:t>
            </w:r>
            <w:r w:rsidR="00E35BE6">
              <w:rPr>
                <w:rFonts w:cstheme="minorHAnsi"/>
                <w:color w:val="auto"/>
                <w:szCs w:val="22"/>
              </w:rPr>
              <w:t>.</w:t>
            </w:r>
          </w:p>
          <w:p w14:paraId="1067708D" w14:textId="1DC6BC20" w:rsidR="002B3EAA" w:rsidRDefault="002B3EAA" w:rsidP="00260A9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auto"/>
                <w:szCs w:val="22"/>
              </w:rPr>
            </w:pPr>
            <w:r w:rsidRPr="00330E33">
              <w:rPr>
                <w:rFonts w:cstheme="minorHAnsi"/>
                <w:color w:val="auto"/>
                <w:szCs w:val="22"/>
              </w:rPr>
              <w:t xml:space="preserve">Strong understanding of </w:t>
            </w:r>
            <w:r w:rsidR="00475ED9">
              <w:rPr>
                <w:rFonts w:cstheme="minorHAnsi"/>
                <w:color w:val="auto"/>
                <w:szCs w:val="22"/>
              </w:rPr>
              <w:t>database management systems</w:t>
            </w:r>
            <w:r w:rsidR="00E35BE6">
              <w:rPr>
                <w:rFonts w:cstheme="minorHAnsi"/>
                <w:color w:val="auto"/>
                <w:szCs w:val="22"/>
              </w:rPr>
              <w:t xml:space="preserve"> like SQLite, PostgreSQL.</w:t>
            </w:r>
          </w:p>
          <w:p w14:paraId="67B90ECE" w14:textId="6C2BDF07" w:rsidR="00E35BE6" w:rsidRDefault="00E35BE6" w:rsidP="00260A9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auto"/>
                <w:szCs w:val="22"/>
              </w:rPr>
            </w:pPr>
            <w:r>
              <w:rPr>
                <w:rFonts w:cstheme="minorHAnsi"/>
                <w:color w:val="auto"/>
                <w:szCs w:val="22"/>
              </w:rPr>
              <w:t>Strong in Python and Django.</w:t>
            </w:r>
          </w:p>
          <w:p w14:paraId="69D5A3B0" w14:textId="356DD90B" w:rsidR="00E35BE6" w:rsidRPr="00260A9E" w:rsidRDefault="00E35BE6" w:rsidP="00260A9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auto"/>
                <w:szCs w:val="22"/>
              </w:rPr>
            </w:pPr>
            <w:r>
              <w:rPr>
                <w:rFonts w:cstheme="minorHAnsi"/>
                <w:color w:val="auto"/>
                <w:szCs w:val="22"/>
              </w:rPr>
              <w:t>Proficiency in Rest-Framework and Git.</w:t>
            </w:r>
          </w:p>
          <w:p w14:paraId="760C1F84" w14:textId="59ADB3D4" w:rsidR="002B3EAA" w:rsidRDefault="00E35BE6" w:rsidP="002B3EAA">
            <w:pPr>
              <w:pStyle w:val="Heading1"/>
            </w:pPr>
            <w:r>
              <w:t>Web Development</w:t>
            </w:r>
            <w:r w:rsidR="002B3EAA">
              <w:t xml:space="preserve"> </w:t>
            </w:r>
            <w:r>
              <w:t>Skills</w:t>
            </w:r>
          </w:p>
          <w:p w14:paraId="1A5F90EE" w14:textId="77777777" w:rsidR="002B3EAA" w:rsidRDefault="00E35BE6" w:rsidP="00260A9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auto"/>
                <w:szCs w:val="22"/>
              </w:rPr>
            </w:pPr>
            <w:r>
              <w:rPr>
                <w:rFonts w:cstheme="minorHAnsi"/>
                <w:color w:val="auto"/>
                <w:szCs w:val="22"/>
              </w:rPr>
              <w:t>Proficiency in Frontend frameworks, React, Next.js</w:t>
            </w:r>
          </w:p>
          <w:p w14:paraId="4E5A437D" w14:textId="5C19B16E" w:rsidR="00E35BE6" w:rsidRPr="002B3EAA" w:rsidRDefault="00E35BE6" w:rsidP="00260A9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auto"/>
                <w:szCs w:val="22"/>
              </w:rPr>
            </w:pPr>
            <w:r>
              <w:rPr>
                <w:rFonts w:cstheme="minorHAnsi"/>
                <w:color w:val="auto"/>
                <w:szCs w:val="22"/>
              </w:rPr>
              <w:t>Understanding of JavaScript</w:t>
            </w:r>
          </w:p>
        </w:tc>
      </w:tr>
      <w:tr w:rsidR="000E1D44" w14:paraId="5C38686E" w14:textId="77777777" w:rsidTr="001C1A85">
        <w:trPr>
          <w:trHeight w:val="1548"/>
        </w:trPr>
        <w:tc>
          <w:tcPr>
            <w:tcW w:w="3368" w:type="dxa"/>
            <w:tcBorders>
              <w:right w:val="single" w:sz="18" w:space="0" w:color="648276" w:themeColor="accent5"/>
            </w:tcBorders>
          </w:tcPr>
          <w:p w14:paraId="61BE6C45" w14:textId="77777777" w:rsidR="000E1D44" w:rsidRDefault="000E1D44"/>
        </w:tc>
        <w:tc>
          <w:tcPr>
            <w:tcW w:w="8040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6435B514" w14:textId="77777777" w:rsidR="000E1D44" w:rsidRDefault="00C253FB" w:rsidP="00C253FB">
            <w:pPr>
              <w:pStyle w:val="Heading1"/>
            </w:pPr>
            <w:r>
              <w:t>Skills</w:t>
            </w:r>
          </w:p>
          <w:p w14:paraId="4E8194DB" w14:textId="09833EC0" w:rsidR="00C253FB" w:rsidRPr="00C253FB" w:rsidRDefault="00971917" w:rsidP="00971917">
            <w:pPr>
              <w:pStyle w:val="ListParagraph"/>
            </w:pPr>
            <w:r>
              <w:t>Python, HTML, CSS(Tailwind, Bootstrap), Django, DRF(Django Rest Framework), PostgreSQL, GIT, SQLite, Java</w:t>
            </w:r>
            <w:r w:rsidR="002B604C">
              <w:t>S</w:t>
            </w:r>
            <w:r>
              <w:t>cript, React, Next.js, Figma, Adobe Photoshop, Tkinter</w:t>
            </w:r>
          </w:p>
        </w:tc>
      </w:tr>
      <w:tr w:rsidR="000E1D44" w14:paraId="668B0DBA" w14:textId="77777777" w:rsidTr="001C1A85">
        <w:trPr>
          <w:trHeight w:val="167"/>
        </w:trPr>
        <w:tc>
          <w:tcPr>
            <w:tcW w:w="3368" w:type="dxa"/>
            <w:tcBorders>
              <w:right w:val="single" w:sz="18" w:space="0" w:color="648276" w:themeColor="accent5"/>
            </w:tcBorders>
          </w:tcPr>
          <w:p w14:paraId="7B0B19C0" w14:textId="77777777" w:rsidR="000E1D44" w:rsidRDefault="000E1D44"/>
        </w:tc>
        <w:tc>
          <w:tcPr>
            <w:tcW w:w="8040" w:type="dxa"/>
            <w:tcBorders>
              <w:top w:val="single" w:sz="8" w:space="0" w:color="648276" w:themeColor="accent5"/>
              <w:left w:val="single" w:sz="18" w:space="0" w:color="648276" w:themeColor="accent5"/>
            </w:tcBorders>
          </w:tcPr>
          <w:p w14:paraId="73E7DA20" w14:textId="77777777" w:rsidR="000E1D44" w:rsidRDefault="00000000" w:rsidP="005D36AC">
            <w:pPr>
              <w:pStyle w:val="Heading1"/>
            </w:pPr>
            <w:sdt>
              <w:sdtPr>
                <w:id w:val="-465741575"/>
                <w:placeholder>
                  <w:docPart w:val="4161A8DCC4264283A01781A56520DCAF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5D36AC">
                  <w:t>References</w:t>
                </w:r>
              </w:sdtContent>
            </w:sdt>
          </w:p>
          <w:p w14:paraId="20A7F5BD" w14:textId="77777777" w:rsidR="000E1D44" w:rsidRPr="000E1D44" w:rsidRDefault="00000000" w:rsidP="00E8639E">
            <w:sdt>
              <w:sdtPr>
                <w:rPr>
                  <w:w w:val="105"/>
                </w:rPr>
                <w:id w:val="-290597087"/>
                <w:placeholder>
                  <w:docPart w:val="AB028DD50D0E48CD90E16E2F00437339"/>
                </w:placeholder>
                <w:temporary/>
                <w:showingPlcHdr/>
                <w15:appearance w15:val="hidden"/>
              </w:sdtPr>
              <w:sdtContent>
                <w:r w:rsidR="00E8639E" w:rsidRPr="0099359E">
                  <w:rPr>
                    <w:w w:val="105"/>
                  </w:rPr>
                  <w:t>Available upon request.</w:t>
                </w:r>
              </w:sdtContent>
            </w:sdt>
          </w:p>
        </w:tc>
      </w:tr>
    </w:tbl>
    <w:p w14:paraId="7F9A9001" w14:textId="77777777" w:rsidR="00C55D85" w:rsidRPr="005E2090" w:rsidRDefault="00C55D85" w:rsidP="00843C42">
      <w:pPr>
        <w:rPr>
          <w:sz w:val="12"/>
          <w:szCs w:val="14"/>
        </w:rPr>
      </w:pPr>
    </w:p>
    <w:sectPr w:rsidR="00C55D85" w:rsidRPr="005E2090" w:rsidSect="005E2090">
      <w:pgSz w:w="12240" w:h="15840" w:code="1"/>
      <w:pgMar w:top="720" w:right="720" w:bottom="720" w:left="720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61C91" w14:textId="77777777" w:rsidR="00B14BBF" w:rsidRDefault="00B14BBF" w:rsidP="00F316AD">
      <w:r>
        <w:separator/>
      </w:r>
    </w:p>
  </w:endnote>
  <w:endnote w:type="continuationSeparator" w:id="0">
    <w:p w14:paraId="70F9650F" w14:textId="77777777" w:rsidR="00B14BBF" w:rsidRDefault="00B14BBF" w:rsidP="00F316AD">
      <w:r>
        <w:continuationSeparator/>
      </w:r>
    </w:p>
  </w:endnote>
  <w:endnote w:type="continuationNotice" w:id="1">
    <w:p w14:paraId="60E3EE6B" w14:textId="77777777" w:rsidR="00B14BBF" w:rsidRDefault="00B14B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BD4419" w14:textId="77777777" w:rsidR="00B14BBF" w:rsidRDefault="00B14BBF" w:rsidP="00F316AD">
      <w:r>
        <w:separator/>
      </w:r>
    </w:p>
  </w:footnote>
  <w:footnote w:type="continuationSeparator" w:id="0">
    <w:p w14:paraId="0D03E00C" w14:textId="77777777" w:rsidR="00B14BBF" w:rsidRDefault="00B14BBF" w:rsidP="00F316AD">
      <w:r>
        <w:continuationSeparator/>
      </w:r>
    </w:p>
  </w:footnote>
  <w:footnote w:type="continuationNotice" w:id="1">
    <w:p w14:paraId="490999AF" w14:textId="77777777" w:rsidR="00B14BBF" w:rsidRDefault="00B14BB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77005"/>
    <w:multiLevelType w:val="hybridMultilevel"/>
    <w:tmpl w:val="875C3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83AA4"/>
    <w:multiLevelType w:val="hybridMultilevel"/>
    <w:tmpl w:val="34749F10"/>
    <w:lvl w:ilvl="0" w:tplc="A61051C4">
      <w:start w:val="4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E6CC0"/>
    <w:multiLevelType w:val="hybridMultilevel"/>
    <w:tmpl w:val="F2125182"/>
    <w:lvl w:ilvl="0" w:tplc="5AB8D320">
      <w:start w:val="4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5225D"/>
    <w:multiLevelType w:val="hybridMultilevel"/>
    <w:tmpl w:val="EB000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6009B"/>
    <w:multiLevelType w:val="hybridMultilevel"/>
    <w:tmpl w:val="85D00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33A50"/>
    <w:multiLevelType w:val="hybridMultilevel"/>
    <w:tmpl w:val="BBB45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793CC5"/>
    <w:multiLevelType w:val="hybridMultilevel"/>
    <w:tmpl w:val="512C65E0"/>
    <w:lvl w:ilvl="0" w:tplc="D6008024">
      <w:start w:val="4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337139">
    <w:abstractNumId w:val="3"/>
  </w:num>
  <w:num w:numId="2" w16cid:durableId="1838691271">
    <w:abstractNumId w:val="0"/>
  </w:num>
  <w:num w:numId="3" w16cid:durableId="1964310797">
    <w:abstractNumId w:val="5"/>
  </w:num>
  <w:num w:numId="4" w16cid:durableId="852572229">
    <w:abstractNumId w:val="4"/>
  </w:num>
  <w:num w:numId="5" w16cid:durableId="1908105040">
    <w:abstractNumId w:val="1"/>
  </w:num>
  <w:num w:numId="6" w16cid:durableId="309361689">
    <w:abstractNumId w:val="2"/>
  </w:num>
  <w:num w:numId="7" w16cid:durableId="19629568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1C"/>
    <w:rsid w:val="0001399F"/>
    <w:rsid w:val="00095D41"/>
    <w:rsid w:val="000A557C"/>
    <w:rsid w:val="000E1D44"/>
    <w:rsid w:val="00121D99"/>
    <w:rsid w:val="001A375F"/>
    <w:rsid w:val="001C1A85"/>
    <w:rsid w:val="001F1F0D"/>
    <w:rsid w:val="0020696E"/>
    <w:rsid w:val="002356A2"/>
    <w:rsid w:val="0024775A"/>
    <w:rsid w:val="00260A9E"/>
    <w:rsid w:val="00263514"/>
    <w:rsid w:val="002B3EAA"/>
    <w:rsid w:val="002B604C"/>
    <w:rsid w:val="002D12DA"/>
    <w:rsid w:val="003019B2"/>
    <w:rsid w:val="00330E33"/>
    <w:rsid w:val="0033344B"/>
    <w:rsid w:val="0034688D"/>
    <w:rsid w:val="0040233B"/>
    <w:rsid w:val="00475ED9"/>
    <w:rsid w:val="00507E93"/>
    <w:rsid w:val="00511A6E"/>
    <w:rsid w:val="005179C9"/>
    <w:rsid w:val="0057534A"/>
    <w:rsid w:val="005D0A02"/>
    <w:rsid w:val="005D36AC"/>
    <w:rsid w:val="005E2090"/>
    <w:rsid w:val="00605A5B"/>
    <w:rsid w:val="006C60E6"/>
    <w:rsid w:val="006D2DE6"/>
    <w:rsid w:val="006E70D3"/>
    <w:rsid w:val="00771D6C"/>
    <w:rsid w:val="007B0F94"/>
    <w:rsid w:val="007C14FA"/>
    <w:rsid w:val="007C75FB"/>
    <w:rsid w:val="00815943"/>
    <w:rsid w:val="00843C42"/>
    <w:rsid w:val="00860DB6"/>
    <w:rsid w:val="0088104A"/>
    <w:rsid w:val="00896FA4"/>
    <w:rsid w:val="008B507E"/>
    <w:rsid w:val="00971917"/>
    <w:rsid w:val="00993257"/>
    <w:rsid w:val="0099359E"/>
    <w:rsid w:val="009941DA"/>
    <w:rsid w:val="00A06E97"/>
    <w:rsid w:val="00A30F44"/>
    <w:rsid w:val="00A77921"/>
    <w:rsid w:val="00A85652"/>
    <w:rsid w:val="00AB2CDC"/>
    <w:rsid w:val="00AD6C78"/>
    <w:rsid w:val="00B111F4"/>
    <w:rsid w:val="00B14BBF"/>
    <w:rsid w:val="00B2124F"/>
    <w:rsid w:val="00B4751C"/>
    <w:rsid w:val="00B575FB"/>
    <w:rsid w:val="00B6190E"/>
    <w:rsid w:val="00BD4217"/>
    <w:rsid w:val="00C1095A"/>
    <w:rsid w:val="00C253FB"/>
    <w:rsid w:val="00C42F47"/>
    <w:rsid w:val="00C45E73"/>
    <w:rsid w:val="00C55D85"/>
    <w:rsid w:val="00C81523"/>
    <w:rsid w:val="00CA2273"/>
    <w:rsid w:val="00CD50FD"/>
    <w:rsid w:val="00D23D40"/>
    <w:rsid w:val="00D47124"/>
    <w:rsid w:val="00D93B73"/>
    <w:rsid w:val="00DA0D2A"/>
    <w:rsid w:val="00DD5D7B"/>
    <w:rsid w:val="00E32A8A"/>
    <w:rsid w:val="00E35BE6"/>
    <w:rsid w:val="00E8639E"/>
    <w:rsid w:val="00ED3E39"/>
    <w:rsid w:val="00F2368E"/>
    <w:rsid w:val="00F316AD"/>
    <w:rsid w:val="00F4501B"/>
    <w:rsid w:val="00FD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82B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E8639E"/>
    <w:pPr>
      <w:spacing w:line="288" w:lineRule="auto"/>
    </w:pPr>
    <w:rPr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AB2CDC"/>
    <w:pPr>
      <w:spacing w:before="120" w:after="120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5D36AC"/>
    <w:pPr>
      <w:spacing w:before="40" w:line="240" w:lineRule="auto"/>
      <w:outlineLvl w:val="1"/>
    </w:pPr>
    <w:rPr>
      <w:i/>
      <w:sz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5D36AC"/>
    <w:pPr>
      <w:keepNext/>
      <w:keepLines/>
      <w:spacing w:line="24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3"/>
    <w:qFormat/>
    <w:rsid w:val="005D36AC"/>
    <w:pPr>
      <w:keepNext/>
      <w:keepLines/>
      <w:spacing w:line="240" w:lineRule="auto"/>
      <w:outlineLvl w:val="3"/>
    </w:pPr>
    <w:rPr>
      <w:rFonts w:eastAsiaTheme="majorEastAsia" w:cstheme="majorBidi"/>
      <w:iCs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39E"/>
    <w:rPr>
      <w:color w:val="404040" w:themeColor="text1" w:themeTint="BF"/>
      <w:sz w:val="22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39E"/>
    <w:rPr>
      <w:color w:val="404040" w:themeColor="text1" w:themeTint="BF"/>
      <w:sz w:val="22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C42F47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2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2"/>
    <w:rsid w:val="00E8639E"/>
    <w:rPr>
      <w:rFonts w:asciiTheme="majorHAnsi" w:hAnsiTheme="majorHAnsi" w:cs="Times New Roman (Body CS)"/>
      <w:b/>
      <w:color w:val="404040" w:themeColor="text1" w:themeTint="BF"/>
      <w:sz w:val="44"/>
    </w:rPr>
  </w:style>
  <w:style w:type="character" w:customStyle="1" w:styleId="Heading1Char">
    <w:name w:val="Heading 1 Char"/>
    <w:basedOn w:val="DefaultParagraphFont"/>
    <w:link w:val="Heading1"/>
    <w:uiPriority w:val="3"/>
    <w:rsid w:val="00E8639E"/>
    <w:rPr>
      <w:rFonts w:asciiTheme="majorHAnsi" w:hAnsiTheme="majorHAnsi" w:cs="Times New Roman (Body CS)"/>
      <w:b/>
      <w:color w:val="648276" w:themeColor="accent5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rsid w:val="005D36AC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3"/>
    <w:rsid w:val="00E8639E"/>
    <w:rPr>
      <w:rFonts w:eastAsiaTheme="majorEastAsia" w:cstheme="majorBidi"/>
      <w:color w:val="404040" w:themeColor="text1" w:themeTint="BF"/>
      <w:sz w:val="22"/>
    </w:rPr>
  </w:style>
  <w:style w:type="paragraph" w:customStyle="1" w:styleId="TitleAlt">
    <w:name w:val="Title Alt"/>
    <w:basedOn w:val="Normal"/>
    <w:uiPriority w:val="1"/>
    <w:qFormat/>
    <w:rsid w:val="00C42F47"/>
    <w:pPr>
      <w:spacing w:before="120" w:after="120" w:line="240" w:lineRule="auto"/>
    </w:pPr>
    <w:rPr>
      <w:rFonts w:asciiTheme="majorHAnsi" w:hAnsiTheme="majorHAnsi"/>
      <w:color w:val="648276" w:themeColor="accent5"/>
      <w:sz w:val="90"/>
    </w:rPr>
  </w:style>
  <w:style w:type="character" w:customStyle="1" w:styleId="Heading4Char">
    <w:name w:val="Heading 4 Char"/>
    <w:basedOn w:val="DefaultParagraphFont"/>
    <w:link w:val="Heading4"/>
    <w:uiPriority w:val="3"/>
    <w:rsid w:val="00E8639E"/>
    <w:rPr>
      <w:rFonts w:eastAsiaTheme="majorEastAsia" w:cstheme="majorBidi"/>
      <w:iCs/>
      <w:color w:val="242935" w:themeColor="accent1" w:themeShade="BF"/>
      <w:sz w:val="22"/>
    </w:rPr>
  </w:style>
  <w:style w:type="paragraph" w:styleId="ListParagraph">
    <w:name w:val="List Paragraph"/>
    <w:basedOn w:val="Normal"/>
    <w:uiPriority w:val="34"/>
    <w:semiHidden/>
    <w:qFormat/>
    <w:rsid w:val="002B3E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75ED9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ijidakinroayooluwa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yooluwa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FA21851C1354F1881F2C65ED1541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9512D-831C-4CF4-87F3-237A7F1C6024}"/>
      </w:docPartPr>
      <w:docPartBody>
        <w:p w:rsidR="00000000" w:rsidRDefault="00000000">
          <w:pPr>
            <w:pStyle w:val="DFA21851C1354F1881F2C65ED1541D11"/>
          </w:pPr>
          <w:r w:rsidRPr="00605A5B">
            <w:t>Contact</w:t>
          </w:r>
        </w:p>
      </w:docPartBody>
    </w:docPart>
    <w:docPart>
      <w:docPartPr>
        <w:name w:val="F267B750602D4ACAB0DC73C9B5B2A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C9338-B4E4-42C1-B2CA-BEE72B52F9A4}"/>
      </w:docPartPr>
      <w:docPartBody>
        <w:p w:rsidR="00000000" w:rsidRDefault="00000000">
          <w:pPr>
            <w:pStyle w:val="F267B750602D4ACAB0DC73C9B5B2AF4B"/>
          </w:pPr>
          <w:r w:rsidRPr="00605A5B">
            <w:t>Objective</w:t>
          </w:r>
        </w:p>
      </w:docPartBody>
    </w:docPart>
    <w:docPart>
      <w:docPartPr>
        <w:name w:val="29FB6F3FECC2472D9F2FB656C3950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C8987-7BB7-48F3-BDC6-F6B0D69A96EE}"/>
      </w:docPartPr>
      <w:docPartBody>
        <w:p w:rsidR="00000000" w:rsidRDefault="00000000">
          <w:pPr>
            <w:pStyle w:val="29FB6F3FECC2472D9F2FB656C39500D1"/>
          </w:pPr>
          <w:r>
            <w:t>Education</w:t>
          </w:r>
        </w:p>
      </w:docPartBody>
    </w:docPart>
    <w:docPart>
      <w:docPartPr>
        <w:name w:val="2ACD833AF7B94A73869BE98D13ADC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CFF40-51EA-45C5-96A6-80FFF0514912}"/>
      </w:docPartPr>
      <w:docPartBody>
        <w:p w:rsidR="00000000" w:rsidRDefault="00000000">
          <w:pPr>
            <w:pStyle w:val="2ACD833AF7B94A73869BE98D13ADCCE7"/>
          </w:pPr>
          <w:r w:rsidRPr="000E1D44">
            <w:t>Key Skills</w:t>
          </w:r>
        </w:p>
      </w:docPartBody>
    </w:docPart>
    <w:docPart>
      <w:docPartPr>
        <w:name w:val="7C3976F2AB81449EB694B76473C90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D635C-B2C2-4423-81AE-A0712432B7DC}"/>
      </w:docPartPr>
      <w:docPartBody>
        <w:p w:rsidR="00000000" w:rsidRDefault="00000000">
          <w:pPr>
            <w:pStyle w:val="7C3976F2AB81449EB694B76473C9044B"/>
          </w:pPr>
          <w:r w:rsidRPr="0099359E">
            <w:t>Marketing</w:t>
          </w:r>
        </w:p>
      </w:docPartBody>
    </w:docPart>
    <w:docPart>
      <w:docPartPr>
        <w:name w:val="4B4D4E3E163C41AB9774A1E568620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B5783-35DB-4A15-9CB8-FA651991BAB5}"/>
      </w:docPartPr>
      <w:docPartBody>
        <w:p w:rsidR="00000000" w:rsidRDefault="00000000">
          <w:pPr>
            <w:pStyle w:val="4B4D4E3E163C41AB9774A1E568620817"/>
          </w:pPr>
          <w:r w:rsidRPr="0099359E">
            <w:t>Project Management</w:t>
          </w:r>
        </w:p>
      </w:docPartBody>
    </w:docPart>
    <w:docPart>
      <w:docPartPr>
        <w:name w:val="B8F5EC58350448469DFC63381854C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1226C-FAA3-4205-82BC-4D38C4D10DE5}"/>
      </w:docPartPr>
      <w:docPartBody>
        <w:p w:rsidR="00000000" w:rsidRDefault="00000000">
          <w:pPr>
            <w:pStyle w:val="B8F5EC58350448469DFC63381854CF91"/>
          </w:pPr>
          <w:r w:rsidRPr="0099359E">
            <w:t>Budget Planning</w:t>
          </w:r>
        </w:p>
      </w:docPartBody>
    </w:docPart>
    <w:docPart>
      <w:docPartPr>
        <w:name w:val="48A1FC25864E4D959F89BC22C1FC7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96B0D-532D-49F1-8C13-619388F99327}"/>
      </w:docPartPr>
      <w:docPartBody>
        <w:p w:rsidR="00000000" w:rsidRDefault="00000000">
          <w:pPr>
            <w:pStyle w:val="48A1FC25864E4D959F89BC22C1FC76A3"/>
          </w:pPr>
          <w:r w:rsidRPr="0099359E">
            <w:t>Communication</w:t>
          </w:r>
        </w:p>
      </w:docPartBody>
    </w:docPart>
    <w:docPart>
      <w:docPartPr>
        <w:name w:val="2DEC2B75D188458C898DA4F84CF81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3D3CD-4CE1-40B0-907F-16675AC8B853}"/>
      </w:docPartPr>
      <w:docPartBody>
        <w:p w:rsidR="00000000" w:rsidRDefault="00000000">
          <w:pPr>
            <w:pStyle w:val="2DEC2B75D188458C898DA4F84CF811A5"/>
          </w:pPr>
          <w:r w:rsidRPr="0099359E">
            <w:t>Problem-solving</w:t>
          </w:r>
        </w:p>
      </w:docPartBody>
    </w:docPart>
    <w:docPart>
      <w:docPartPr>
        <w:name w:val="EF8CC76CBB3E4F66A38C75EFAC2E4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A70AA-4550-4C3C-B026-4C2E8D44D29C}"/>
      </w:docPartPr>
      <w:docPartBody>
        <w:p w:rsidR="00000000" w:rsidRDefault="00000000">
          <w:pPr>
            <w:pStyle w:val="EF8CC76CBB3E4F66A38C75EFAC2E4B87"/>
          </w:pPr>
          <w:r>
            <w:t>Experience</w:t>
          </w:r>
        </w:p>
      </w:docPartBody>
    </w:docPart>
    <w:docPart>
      <w:docPartPr>
        <w:name w:val="4161A8DCC4264283A01781A56520D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385CA-D769-49F0-849E-B831853CFD98}"/>
      </w:docPartPr>
      <w:docPartBody>
        <w:p w:rsidR="00000000" w:rsidRDefault="00000000">
          <w:pPr>
            <w:pStyle w:val="4161A8DCC4264283A01781A56520DCAF"/>
          </w:pPr>
          <w:r w:rsidRPr="005D36AC">
            <w:t>References</w:t>
          </w:r>
        </w:p>
      </w:docPartBody>
    </w:docPart>
    <w:docPart>
      <w:docPartPr>
        <w:name w:val="AB028DD50D0E48CD90E16E2F00437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CE2CB-936A-40DC-B266-07CA3B7C2A9A}"/>
      </w:docPartPr>
      <w:docPartBody>
        <w:p w:rsidR="00000000" w:rsidRDefault="00000000">
          <w:pPr>
            <w:pStyle w:val="AB028DD50D0E48CD90E16E2F00437339"/>
          </w:pPr>
          <w:r w:rsidRPr="0099359E">
            <w:rPr>
              <w:w w:val="105"/>
            </w:rPr>
            <w:t>Available upon request.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D3"/>
    <w:rsid w:val="004D1FD3"/>
    <w:rsid w:val="00E3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948FAC1479843028B3F832675320515">
    <w:name w:val="B948FAC1479843028B3F832675320515"/>
  </w:style>
  <w:style w:type="paragraph" w:customStyle="1" w:styleId="DD8D161CD0584581A0A6C40AA70F3329">
    <w:name w:val="DD8D161CD0584581A0A6C40AA70F3329"/>
  </w:style>
  <w:style w:type="paragraph" w:customStyle="1" w:styleId="B08C2D3AB06A4C7B8FE7D3AAF08E97E9">
    <w:name w:val="B08C2D3AB06A4C7B8FE7D3AAF08E97E9"/>
  </w:style>
  <w:style w:type="paragraph" w:customStyle="1" w:styleId="DFA21851C1354F1881F2C65ED1541D11">
    <w:name w:val="DFA21851C1354F1881F2C65ED1541D11"/>
  </w:style>
  <w:style w:type="paragraph" w:customStyle="1" w:styleId="FA6491E2E26043AD942967E0B4DBBF58">
    <w:name w:val="FA6491E2E26043AD942967E0B4DBBF58"/>
  </w:style>
  <w:style w:type="paragraph" w:customStyle="1" w:styleId="9A7180D6892D40A3B555A9AC6E0D1199">
    <w:name w:val="9A7180D6892D40A3B555A9AC6E0D1199"/>
  </w:style>
  <w:style w:type="paragraph" w:customStyle="1" w:styleId="7A54C67B810B42C2A92482FEDBEFEBD9">
    <w:name w:val="7A54C67B810B42C2A92482FEDBEFEBD9"/>
  </w:style>
  <w:style w:type="paragraph" w:customStyle="1" w:styleId="6674630F1B214C75AC43229E7CFF2942">
    <w:name w:val="6674630F1B214C75AC43229E7CFF2942"/>
  </w:style>
  <w:style w:type="paragraph" w:customStyle="1" w:styleId="F267B750602D4ACAB0DC73C9B5B2AF4B">
    <w:name w:val="F267B750602D4ACAB0DC73C9B5B2AF4B"/>
  </w:style>
  <w:style w:type="paragraph" w:customStyle="1" w:styleId="4D8A3C60DD714EA8BE29C73339C1D39D">
    <w:name w:val="4D8A3C60DD714EA8BE29C73339C1D39D"/>
  </w:style>
  <w:style w:type="paragraph" w:customStyle="1" w:styleId="29FB6F3FECC2472D9F2FB656C39500D1">
    <w:name w:val="29FB6F3FECC2472D9F2FB656C39500D1"/>
  </w:style>
  <w:style w:type="paragraph" w:customStyle="1" w:styleId="D6AED3E8BC1D46D4BB3A2348991EF64F">
    <w:name w:val="D6AED3E8BC1D46D4BB3A2348991EF64F"/>
  </w:style>
  <w:style w:type="paragraph" w:customStyle="1" w:styleId="64D34F8090BC40EEBF13ABA64217BDC3">
    <w:name w:val="64D34F8090BC40EEBF13ABA64217BDC3"/>
  </w:style>
  <w:style w:type="paragraph" w:customStyle="1" w:styleId="53CCBDFF00AA493AA611394456983358">
    <w:name w:val="53CCBDFF00AA493AA611394456983358"/>
  </w:style>
  <w:style w:type="paragraph" w:customStyle="1" w:styleId="444EE63275094EB2A7ECE33D711B6DC6">
    <w:name w:val="444EE63275094EB2A7ECE33D711B6DC6"/>
  </w:style>
  <w:style w:type="paragraph" w:customStyle="1" w:styleId="2ACD833AF7B94A73869BE98D13ADCCE7">
    <w:name w:val="2ACD833AF7B94A73869BE98D13ADCCE7"/>
  </w:style>
  <w:style w:type="paragraph" w:customStyle="1" w:styleId="7C3976F2AB81449EB694B76473C9044B">
    <w:name w:val="7C3976F2AB81449EB694B76473C9044B"/>
  </w:style>
  <w:style w:type="paragraph" w:customStyle="1" w:styleId="4B4D4E3E163C41AB9774A1E568620817">
    <w:name w:val="4B4D4E3E163C41AB9774A1E568620817"/>
  </w:style>
  <w:style w:type="paragraph" w:customStyle="1" w:styleId="B8F5EC58350448469DFC63381854CF91">
    <w:name w:val="B8F5EC58350448469DFC63381854CF91"/>
  </w:style>
  <w:style w:type="paragraph" w:customStyle="1" w:styleId="48A1FC25864E4D959F89BC22C1FC76A3">
    <w:name w:val="48A1FC25864E4D959F89BC22C1FC76A3"/>
  </w:style>
  <w:style w:type="paragraph" w:customStyle="1" w:styleId="2DEC2B75D188458C898DA4F84CF811A5">
    <w:name w:val="2DEC2B75D188458C898DA4F84CF811A5"/>
  </w:style>
  <w:style w:type="paragraph" w:customStyle="1" w:styleId="EF8CC76CBB3E4F66A38C75EFAC2E4B87">
    <w:name w:val="EF8CC76CBB3E4F66A38C75EFAC2E4B87"/>
  </w:style>
  <w:style w:type="paragraph" w:customStyle="1" w:styleId="5F4B52C0841441B6B6175C62394455C1">
    <w:name w:val="5F4B52C0841441B6B6175C62394455C1"/>
  </w:style>
  <w:style w:type="paragraph" w:customStyle="1" w:styleId="3D9E6DC24D404092B886E0DB1BDC7AD4">
    <w:name w:val="3D9E6DC24D404092B886E0DB1BDC7AD4"/>
  </w:style>
  <w:style w:type="paragraph" w:customStyle="1" w:styleId="55615905F0434530A33B90BC641364B0">
    <w:name w:val="55615905F0434530A33B90BC641364B0"/>
  </w:style>
  <w:style w:type="paragraph" w:customStyle="1" w:styleId="E10B9B1AF88F46CABF8BF27DF2CBFB2E">
    <w:name w:val="E10B9B1AF88F46CABF8BF27DF2CBFB2E"/>
  </w:style>
  <w:style w:type="paragraph" w:customStyle="1" w:styleId="C4BD66CD4387464F8C69CA9F2BCF4CB9">
    <w:name w:val="C4BD66CD4387464F8C69CA9F2BCF4CB9"/>
  </w:style>
  <w:style w:type="paragraph" w:customStyle="1" w:styleId="A24D74ED4E054A00A32CDA248D8CA4E3">
    <w:name w:val="A24D74ED4E054A00A32CDA248D8CA4E3"/>
  </w:style>
  <w:style w:type="paragraph" w:customStyle="1" w:styleId="789A4B696DBF4AC0940C121E0E1BB2EC">
    <w:name w:val="789A4B696DBF4AC0940C121E0E1BB2EC"/>
  </w:style>
  <w:style w:type="paragraph" w:customStyle="1" w:styleId="79E9C90F0C5544249880492954F5B24D">
    <w:name w:val="79E9C90F0C5544249880492954F5B24D"/>
  </w:style>
  <w:style w:type="paragraph" w:customStyle="1" w:styleId="BB218A37AF4E49B0AE1AC6F11D23637B">
    <w:name w:val="BB218A37AF4E49B0AE1AC6F11D23637B"/>
  </w:style>
  <w:style w:type="paragraph" w:customStyle="1" w:styleId="5DF5B78E15A24556938574E733944BCC">
    <w:name w:val="5DF5B78E15A24556938574E733944BCC"/>
  </w:style>
  <w:style w:type="paragraph" w:customStyle="1" w:styleId="5887EA5AC4DA49378D455CF5BE3BC385">
    <w:name w:val="5887EA5AC4DA49378D455CF5BE3BC385"/>
  </w:style>
  <w:style w:type="paragraph" w:customStyle="1" w:styleId="ADD4E5A221CC4655B4F55F12006F2C1B">
    <w:name w:val="ADD4E5A221CC4655B4F55F12006F2C1B"/>
  </w:style>
  <w:style w:type="paragraph" w:customStyle="1" w:styleId="DA0D3E3A76BE438E86EC7CD0111DB9A2">
    <w:name w:val="DA0D3E3A76BE438E86EC7CD0111DB9A2"/>
  </w:style>
  <w:style w:type="paragraph" w:customStyle="1" w:styleId="5B9ED36BB9604DD7A412555DC93E1392">
    <w:name w:val="5B9ED36BB9604DD7A412555DC93E1392"/>
  </w:style>
  <w:style w:type="paragraph" w:customStyle="1" w:styleId="4161A8DCC4264283A01781A56520DCAF">
    <w:name w:val="4161A8DCC4264283A01781A56520DCAF"/>
  </w:style>
  <w:style w:type="paragraph" w:customStyle="1" w:styleId="AB028DD50D0E48CD90E16E2F00437339">
    <w:name w:val="AB028DD50D0E48CD90E16E2F00437339"/>
  </w:style>
  <w:style w:type="paragraph" w:customStyle="1" w:styleId="87783F66EAC9455C876B8D1AC48F4FD9">
    <w:name w:val="87783F66EAC9455C876B8D1AC48F4FD9"/>
  </w:style>
  <w:style w:type="paragraph" w:customStyle="1" w:styleId="E172018B339049D38126BE911BB1BE7A">
    <w:name w:val="E172018B339049D38126BE911BB1BE7A"/>
  </w:style>
  <w:style w:type="paragraph" w:customStyle="1" w:styleId="B9FEC8F120FB434DA12834BABDF6E588">
    <w:name w:val="B9FEC8F120FB434DA12834BABDF6E588"/>
  </w:style>
  <w:style w:type="paragraph" w:customStyle="1" w:styleId="289831FA61EF469A94FA0ED3186CA110">
    <w:name w:val="289831FA61EF469A94FA0ED3186CA110"/>
  </w:style>
  <w:style w:type="paragraph" w:customStyle="1" w:styleId="A04BD01039494A0380729D80DB101E2F">
    <w:name w:val="A04BD01039494A0380729D80DB101E2F"/>
  </w:style>
  <w:style w:type="paragraph" w:customStyle="1" w:styleId="2640E93CBCA645BFBB2EE7AC8ECFF9CF">
    <w:name w:val="2640E93CBCA645BFBB2EE7AC8ECFF9CF"/>
  </w:style>
  <w:style w:type="paragraph" w:customStyle="1" w:styleId="354EBC38E65B4A1D95FF7D0675A99668">
    <w:name w:val="354EBC38E65B4A1D95FF7D0675A99668"/>
  </w:style>
  <w:style w:type="paragraph" w:customStyle="1" w:styleId="6F80D7E6D0034890953A37BB4857C78A">
    <w:name w:val="6F80D7E6D0034890953A37BB4857C78A"/>
  </w:style>
  <w:style w:type="paragraph" w:customStyle="1" w:styleId="66DFF5DF4ED64F4E8EB3FC0F91BEE9ED">
    <w:name w:val="66DFF5DF4ED64F4E8EB3FC0F91BEE9ED"/>
  </w:style>
  <w:style w:type="paragraph" w:customStyle="1" w:styleId="C47ACA18436B405582452C08D03DDDBC">
    <w:name w:val="C47ACA18436B405582452C08D03DDDBC"/>
  </w:style>
  <w:style w:type="paragraph" w:customStyle="1" w:styleId="331F4F9B1B5F433699C215D085B6A26B">
    <w:name w:val="331F4F9B1B5F433699C215D085B6A26B"/>
  </w:style>
  <w:style w:type="paragraph" w:customStyle="1" w:styleId="D4F09B9CB6824155B04401592077DD66">
    <w:name w:val="D4F09B9CB6824155B04401592077DD66"/>
  </w:style>
  <w:style w:type="paragraph" w:customStyle="1" w:styleId="43A3C2BE73B64283A1D2D106EF252BFC">
    <w:name w:val="43A3C2BE73B64283A1D2D106EF252BFC"/>
  </w:style>
  <w:style w:type="paragraph" w:customStyle="1" w:styleId="DC2EA8BA110F4B09A597BFBFB7CD0847">
    <w:name w:val="DC2EA8BA110F4B09A597BFBFB7CD0847"/>
  </w:style>
  <w:style w:type="paragraph" w:customStyle="1" w:styleId="97B57D2B68504291881B0C05B438980E">
    <w:name w:val="97B57D2B68504291881B0C05B438980E"/>
  </w:style>
  <w:style w:type="paragraph" w:customStyle="1" w:styleId="4785675AA0E64228A3E3438C0BC83913">
    <w:name w:val="4785675AA0E64228A3E3438C0BC83913"/>
  </w:style>
  <w:style w:type="paragraph" w:customStyle="1" w:styleId="42D7765547E14477B26C98392C68A78A">
    <w:name w:val="42D7765547E14477B26C98392C68A78A"/>
  </w:style>
  <w:style w:type="paragraph" w:customStyle="1" w:styleId="838852C849D94CAF9DC1CAE932D98C7E">
    <w:name w:val="838852C849D94CAF9DC1CAE932D98C7E"/>
  </w:style>
  <w:style w:type="paragraph" w:customStyle="1" w:styleId="18F08D7205F444B5940BCF339807C8A9">
    <w:name w:val="18F08D7205F444B5940BCF339807C8A9"/>
  </w:style>
  <w:style w:type="paragraph" w:customStyle="1" w:styleId="8B9BE33992384D4688F91DD12D1CB83E">
    <w:name w:val="8B9BE33992384D4688F91DD12D1CB83E"/>
  </w:style>
  <w:style w:type="paragraph" w:customStyle="1" w:styleId="90FB40FFAFA94BD9999361A3F225C1C9">
    <w:name w:val="90FB40FFAFA94BD9999361A3F225C1C9"/>
  </w:style>
  <w:style w:type="paragraph" w:customStyle="1" w:styleId="625F639F0CF84FB39AA2EB84F8F8E513">
    <w:name w:val="625F639F0CF84FB39AA2EB84F8F8E513"/>
  </w:style>
  <w:style w:type="paragraph" w:customStyle="1" w:styleId="EED9FBF6B2F04364B22083105A22505E">
    <w:name w:val="EED9FBF6B2F04364B22083105A22505E"/>
  </w:style>
  <w:style w:type="paragraph" w:customStyle="1" w:styleId="529B87024469453991DE00F7CF447972">
    <w:name w:val="529B87024469453991DE00F7CF447972"/>
  </w:style>
  <w:style w:type="paragraph" w:customStyle="1" w:styleId="5383BD7B1B5E40B2B9B506B593145AAF">
    <w:name w:val="5383BD7B1B5E40B2B9B506B593145AAF"/>
  </w:style>
  <w:style w:type="paragraph" w:customStyle="1" w:styleId="5B34D3CFD7FA407586F1E8A42FF889AB">
    <w:name w:val="5B34D3CFD7FA407586F1E8A42FF889AB"/>
  </w:style>
  <w:style w:type="paragraph" w:customStyle="1" w:styleId="F76E489937A34F4C823271256000CAC7">
    <w:name w:val="F76E489937A34F4C823271256000CAC7"/>
  </w:style>
  <w:style w:type="paragraph" w:customStyle="1" w:styleId="462769BAE391462A949DE872BA24E32A">
    <w:name w:val="462769BAE391462A949DE872BA24E32A"/>
  </w:style>
  <w:style w:type="paragraph" w:customStyle="1" w:styleId="E8B23602FBF24CC783B2530312DBAA41">
    <w:name w:val="E8B23602FBF24CC783B2530312DBAA41"/>
  </w:style>
  <w:style w:type="paragraph" w:customStyle="1" w:styleId="D78088DD2CE74825A5DB65BC753D947D">
    <w:name w:val="D78088DD2CE74825A5DB65BC753D947D"/>
  </w:style>
  <w:style w:type="paragraph" w:customStyle="1" w:styleId="BF3BD9925D9B40039C9A0D2CDB819275">
    <w:name w:val="BF3BD9925D9B40039C9A0D2CDB819275"/>
  </w:style>
  <w:style w:type="paragraph" w:customStyle="1" w:styleId="518CA851CB1A4939A5A005D17CCBD351">
    <w:name w:val="518CA851CB1A4939A5A005D17CCBD351"/>
  </w:style>
  <w:style w:type="paragraph" w:customStyle="1" w:styleId="83FF05BE9C0D4DE3895877B5EA669179">
    <w:name w:val="83FF05BE9C0D4DE3895877B5EA669179"/>
  </w:style>
  <w:style w:type="paragraph" w:customStyle="1" w:styleId="886A61A91A894D40A112A1D518B69DB7">
    <w:name w:val="886A61A91A894D40A112A1D518B69DB7"/>
  </w:style>
  <w:style w:type="paragraph" w:customStyle="1" w:styleId="75E21AB23A924BA7A889366DDDDF07B7">
    <w:name w:val="75E21AB23A924BA7A889366DDDDF07B7"/>
  </w:style>
  <w:style w:type="paragraph" w:customStyle="1" w:styleId="ED444E414EA04514A44060988416B39B">
    <w:name w:val="ED444E414EA04514A44060988416B39B"/>
  </w:style>
  <w:style w:type="paragraph" w:customStyle="1" w:styleId="5BF3B51438FA403FB949A0D3E3F195F8">
    <w:name w:val="5BF3B51438FA403FB949A0D3E3F195F8"/>
  </w:style>
  <w:style w:type="paragraph" w:customStyle="1" w:styleId="362765D73FB948FABFAA4E46A8F4671A">
    <w:name w:val="362765D73FB948FABFAA4E46A8F4671A"/>
  </w:style>
  <w:style w:type="paragraph" w:customStyle="1" w:styleId="173C115FD2C245ED8D1832FDACAA609C">
    <w:name w:val="173C115FD2C245ED8D1832FDACAA609C"/>
  </w:style>
  <w:style w:type="paragraph" w:customStyle="1" w:styleId="033A340008564AE1A618416433163D37">
    <w:name w:val="033A340008564AE1A618416433163D37"/>
  </w:style>
  <w:style w:type="paragraph" w:customStyle="1" w:styleId="7CF1EDF59CB84537BEE01BB3B5E59EFD">
    <w:name w:val="7CF1EDF59CB84537BEE01BB3B5E59EFD"/>
  </w:style>
  <w:style w:type="paragraph" w:customStyle="1" w:styleId="B60B55BAFE494317BB16C90EE82E1B87">
    <w:name w:val="B60B55BAFE494317BB16C90EE82E1B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B76F39-2901-49A1-8324-B1651277BA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81D349-9164-409A-86A7-1900526381D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E68E47EB-B2BF-4E93-A5C0-AB358882F12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2024-06-02T23:21:00Z</dcterms:created>
  <dcterms:modified xsi:type="dcterms:W3CDTF">2024-06-02T23:23:00Z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